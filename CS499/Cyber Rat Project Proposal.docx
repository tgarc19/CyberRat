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A8C7F" w14:textId="77777777" w:rsidR="006F5637" w:rsidRDefault="006F5637"/>
    <w:p w14:paraId="1C7CCC11" w14:textId="77777777" w:rsidR="004E1F6E" w:rsidRDefault="004E1F6E"/>
    <w:p w14:paraId="7AAD592D" w14:textId="77777777" w:rsidR="004E1F6E" w:rsidRDefault="004E1F6E"/>
    <w:p w14:paraId="67430B9B" w14:textId="77777777" w:rsidR="004E1F6E" w:rsidRDefault="004E1F6E"/>
    <w:p w14:paraId="122127AE" w14:textId="77777777" w:rsidR="004E1F6E" w:rsidRDefault="004E1F6E"/>
    <w:p w14:paraId="1CFC070B" w14:textId="77777777" w:rsidR="004E1F6E" w:rsidRDefault="004E1F6E"/>
    <w:p w14:paraId="0B568E75" w14:textId="0BEC474D" w:rsidR="004E1F6E" w:rsidRDefault="004E1F6E" w:rsidP="00370F3A"/>
    <w:p w14:paraId="50060B2D" w14:textId="2B35F31E" w:rsidR="00370F3A" w:rsidRPr="00C660D8" w:rsidRDefault="00EC430A" w:rsidP="00370F3A">
      <w:pPr>
        <w:jc w:val="center"/>
        <w:rPr>
          <w:sz w:val="36"/>
          <w:szCs w:val="36"/>
        </w:rPr>
      </w:pPr>
      <w:r w:rsidRPr="00C660D8">
        <w:rPr>
          <w:sz w:val="36"/>
          <w:szCs w:val="36"/>
        </w:rPr>
        <w:t>Cyber Rat</w:t>
      </w:r>
    </w:p>
    <w:p w14:paraId="59D3B2C9" w14:textId="77777777" w:rsidR="00370F3A" w:rsidRDefault="00370F3A" w:rsidP="00370F3A"/>
    <w:p w14:paraId="12A3D3EE" w14:textId="40C5DD2A" w:rsidR="004E1F6E" w:rsidRDefault="004E1F6E" w:rsidP="004E1F6E">
      <w:pPr>
        <w:jc w:val="center"/>
        <w:rPr>
          <w:b/>
        </w:rPr>
      </w:pPr>
      <w:r>
        <w:rPr>
          <w:b/>
        </w:rPr>
        <w:t>Team</w:t>
      </w:r>
      <w:r w:rsidR="00EB42D3">
        <w:rPr>
          <w:b/>
        </w:rPr>
        <w:t>:</w:t>
      </w:r>
    </w:p>
    <w:p w14:paraId="2EE67B1B" w14:textId="55654FBD" w:rsidR="004E1F6E" w:rsidRDefault="006440E3" w:rsidP="004E1F6E">
      <w:pPr>
        <w:jc w:val="center"/>
      </w:pPr>
      <w:r>
        <w:t>Luke, Tiago, William</w:t>
      </w:r>
    </w:p>
    <w:p w14:paraId="5B0D92C6" w14:textId="4B957C14" w:rsidR="004E1F6E" w:rsidRDefault="004E1F6E" w:rsidP="004E1F6E">
      <w:pPr>
        <w:jc w:val="center"/>
      </w:pPr>
      <w:r>
        <w:rPr>
          <w:b/>
        </w:rPr>
        <w:t>Date</w:t>
      </w:r>
      <w:r w:rsidR="00EB42D3">
        <w:rPr>
          <w:b/>
        </w:rPr>
        <w:t>:</w:t>
      </w:r>
    </w:p>
    <w:p w14:paraId="32C49936" w14:textId="4C9B54F6" w:rsidR="004E1F6E" w:rsidRDefault="00EB42D3" w:rsidP="004E1F6E">
      <w:pPr>
        <w:jc w:val="center"/>
      </w:pPr>
      <w:r>
        <w:t>1/30/2025</w:t>
      </w:r>
    </w:p>
    <w:p w14:paraId="33F0FDC6" w14:textId="77777777" w:rsidR="004E1F6E" w:rsidRDefault="004E1F6E" w:rsidP="00096E29">
      <w:pPr>
        <w:rPr>
          <w:b/>
        </w:rPr>
      </w:pPr>
    </w:p>
    <w:p w14:paraId="3F446BFF" w14:textId="77777777" w:rsidR="004E1F6E" w:rsidRDefault="004E1F6E" w:rsidP="004E1F6E">
      <w:pPr>
        <w:jc w:val="center"/>
        <w:rPr>
          <w:b/>
        </w:rPr>
      </w:pPr>
    </w:p>
    <w:p w14:paraId="3EEFF206" w14:textId="77777777" w:rsidR="004E1F6E" w:rsidRDefault="004E1F6E" w:rsidP="004E1F6E">
      <w:pPr>
        <w:jc w:val="center"/>
        <w:rPr>
          <w:b/>
        </w:rPr>
      </w:pPr>
    </w:p>
    <w:p w14:paraId="1624A899" w14:textId="77777777" w:rsidR="004E1F6E" w:rsidRDefault="004E1F6E" w:rsidP="004E1F6E">
      <w:pPr>
        <w:jc w:val="center"/>
        <w:rPr>
          <w:b/>
        </w:rPr>
      </w:pPr>
    </w:p>
    <w:p w14:paraId="1764B5F3" w14:textId="77777777" w:rsidR="004E1F6E" w:rsidRDefault="004E1F6E" w:rsidP="004E1F6E"/>
    <w:p w14:paraId="0DA4DFE1" w14:textId="77777777" w:rsidR="004E1F6E" w:rsidRDefault="004E1F6E" w:rsidP="004E1F6E"/>
    <w:p w14:paraId="092D81D9" w14:textId="77777777" w:rsidR="004E1F6E" w:rsidRDefault="004E1F6E" w:rsidP="004E1F6E"/>
    <w:p w14:paraId="31DB23C5" w14:textId="77777777" w:rsidR="004E1F6E" w:rsidRDefault="004E1F6E" w:rsidP="004E1F6E"/>
    <w:p w14:paraId="3EF81069" w14:textId="77777777" w:rsidR="004E1F6E" w:rsidRDefault="004E1F6E" w:rsidP="004E1F6E"/>
    <w:p w14:paraId="4D9A6FCC" w14:textId="77777777" w:rsidR="004E1F6E" w:rsidRDefault="004E1F6E" w:rsidP="004E1F6E"/>
    <w:p w14:paraId="38BFD547" w14:textId="77777777" w:rsidR="004E1F6E" w:rsidRDefault="004E1F6E" w:rsidP="004E1F6E"/>
    <w:p w14:paraId="3265DB69" w14:textId="77777777" w:rsidR="004E1F6E" w:rsidRDefault="004E1F6E" w:rsidP="004E1F6E"/>
    <w:p w14:paraId="089F2417" w14:textId="77777777" w:rsidR="004E1F6E" w:rsidRDefault="004E1F6E" w:rsidP="004E1F6E"/>
    <w:p w14:paraId="5C382AC5" w14:textId="77777777" w:rsidR="004E1F6E" w:rsidRDefault="004E1F6E" w:rsidP="004E1F6E"/>
    <w:p w14:paraId="71CDAC0B" w14:textId="77777777" w:rsidR="004E1F6E" w:rsidRDefault="004E1F6E" w:rsidP="004E1F6E"/>
    <w:p w14:paraId="7A4E1216" w14:textId="77777777" w:rsidR="004E1F6E" w:rsidRDefault="004E1F6E" w:rsidP="004E1F6E"/>
    <w:p w14:paraId="2018CC02" w14:textId="77777777" w:rsidR="004E1F6E" w:rsidRDefault="004E1F6E" w:rsidP="004E1F6E"/>
    <w:p w14:paraId="72571F7F" w14:textId="77777777" w:rsidR="004E1F6E" w:rsidRDefault="004E1F6E" w:rsidP="004E1F6E"/>
    <w:p w14:paraId="136042E0" w14:textId="77777777" w:rsidR="004E1F6E" w:rsidRDefault="004E1F6E" w:rsidP="004E1F6E"/>
    <w:p w14:paraId="6EF2490A" w14:textId="77777777" w:rsidR="004E1F6E" w:rsidRDefault="004E1F6E" w:rsidP="004E1F6E"/>
    <w:p w14:paraId="5FE8F147" w14:textId="77777777" w:rsidR="004E1F6E" w:rsidRDefault="004E1F6E" w:rsidP="004E1F6E"/>
    <w:p w14:paraId="067D1952" w14:textId="77777777" w:rsidR="004E1F6E" w:rsidRDefault="004E1F6E" w:rsidP="004E1F6E"/>
    <w:p w14:paraId="0841212E" w14:textId="77777777" w:rsidR="004E1F6E" w:rsidRDefault="004E1F6E" w:rsidP="004E1F6E"/>
    <w:p w14:paraId="45A292A4" w14:textId="77777777" w:rsidR="004E1F6E" w:rsidRDefault="004E1F6E" w:rsidP="004E1F6E"/>
    <w:p w14:paraId="08E06883" w14:textId="77777777" w:rsidR="004E1F6E" w:rsidRDefault="004E1F6E" w:rsidP="004E1F6E"/>
    <w:p w14:paraId="24160F48" w14:textId="77777777" w:rsidR="004E1F6E" w:rsidRDefault="004E1F6E" w:rsidP="004E1F6E"/>
    <w:p w14:paraId="7D54FEA4" w14:textId="77777777" w:rsidR="004E1F6E" w:rsidRDefault="004E1F6E" w:rsidP="004E1F6E"/>
    <w:p w14:paraId="77983C43" w14:textId="77777777" w:rsidR="004E1F6E" w:rsidRDefault="004E1F6E" w:rsidP="004E1F6E">
      <w:pPr>
        <w:jc w:val="both"/>
      </w:pPr>
    </w:p>
    <w:p w14:paraId="2CA4A00C" w14:textId="77777777" w:rsidR="006440E3" w:rsidRDefault="006440E3" w:rsidP="004E1F6E">
      <w:pPr>
        <w:jc w:val="both"/>
      </w:pPr>
    </w:p>
    <w:p w14:paraId="0F17C0A6" w14:textId="77777777" w:rsidR="00096E29" w:rsidRDefault="00096E29" w:rsidP="004E1F6E">
      <w:pPr>
        <w:jc w:val="both"/>
      </w:pPr>
    </w:p>
    <w:p w14:paraId="1083E5B3" w14:textId="77777777" w:rsidR="006440E3" w:rsidRDefault="006440E3" w:rsidP="004E1F6E">
      <w:pPr>
        <w:jc w:val="both"/>
      </w:pPr>
    </w:p>
    <w:p w14:paraId="07E8CE15" w14:textId="77777777" w:rsidR="006440E3" w:rsidRDefault="006440E3" w:rsidP="004E1F6E">
      <w:pPr>
        <w:jc w:val="both"/>
      </w:pPr>
    </w:p>
    <w:p w14:paraId="14413574" w14:textId="00C5F6D7" w:rsidR="006440E3" w:rsidRPr="006440E3" w:rsidRDefault="006440E3" w:rsidP="004E1F6E">
      <w:pPr>
        <w:jc w:val="both"/>
        <w:rPr>
          <w:sz w:val="36"/>
          <w:szCs w:val="36"/>
        </w:rPr>
      </w:pPr>
      <w:r w:rsidRPr="006440E3">
        <w:rPr>
          <w:sz w:val="36"/>
          <w:szCs w:val="36"/>
        </w:rPr>
        <w:lastRenderedPageBreak/>
        <w:t>Purpose</w:t>
      </w:r>
      <w:r>
        <w:rPr>
          <w:sz w:val="36"/>
          <w:szCs w:val="36"/>
        </w:rPr>
        <w:t xml:space="preserve"> of Cyber Rat</w:t>
      </w:r>
      <w:r w:rsidRPr="006440E3">
        <w:rPr>
          <w:sz w:val="36"/>
          <w:szCs w:val="36"/>
        </w:rPr>
        <w:t>:</w:t>
      </w:r>
    </w:p>
    <w:p w14:paraId="059A3982" w14:textId="77777777" w:rsidR="006440E3" w:rsidRDefault="006440E3" w:rsidP="004E1F6E">
      <w:pPr>
        <w:jc w:val="both"/>
      </w:pPr>
    </w:p>
    <w:p w14:paraId="4B90F70F" w14:textId="27BC3B0A" w:rsidR="006440E3" w:rsidRPr="00E504F6" w:rsidRDefault="005D1CD8" w:rsidP="004E1F6E">
      <w:pPr>
        <w:jc w:val="both"/>
        <w:rPr>
          <w:sz w:val="26"/>
          <w:szCs w:val="26"/>
        </w:rPr>
      </w:pPr>
      <w:r w:rsidRPr="00E504F6">
        <w:rPr>
          <w:sz w:val="26"/>
          <w:szCs w:val="26"/>
        </w:rPr>
        <w:t xml:space="preserve">Cyber Rat is </w:t>
      </w:r>
      <w:r w:rsidR="006440E3" w:rsidRPr="00E504F6">
        <w:rPr>
          <w:sz w:val="26"/>
          <w:szCs w:val="26"/>
        </w:rPr>
        <w:t xml:space="preserve">for a better user experience, as well as an easier way to broaden the scope for easier understanding of the tools themselves. For example, your task is to find a target vulnerability in a </w:t>
      </w:r>
      <w:proofErr w:type="spellStart"/>
      <w:r w:rsidR="006440E3" w:rsidRPr="00E504F6">
        <w:rPr>
          <w:sz w:val="26"/>
          <w:szCs w:val="26"/>
        </w:rPr>
        <w:t>wifi</w:t>
      </w:r>
      <w:proofErr w:type="spellEnd"/>
      <w:r w:rsidR="006440E3" w:rsidRPr="00E504F6">
        <w:rPr>
          <w:sz w:val="26"/>
          <w:szCs w:val="26"/>
        </w:rPr>
        <w:t xml:space="preserve"> network. Our ideal application would tear that task into parts</w:t>
      </w:r>
      <w:r w:rsidRPr="00E504F6">
        <w:rPr>
          <w:sz w:val="26"/>
          <w:szCs w:val="26"/>
        </w:rPr>
        <w:t>:</w:t>
      </w:r>
    </w:p>
    <w:p w14:paraId="4B593BF8" w14:textId="77777777" w:rsidR="006440E3" w:rsidRPr="00E504F6" w:rsidRDefault="006440E3" w:rsidP="004E1F6E">
      <w:pPr>
        <w:jc w:val="both"/>
        <w:rPr>
          <w:sz w:val="26"/>
          <w:szCs w:val="26"/>
        </w:rPr>
      </w:pPr>
    </w:p>
    <w:p w14:paraId="76639864" w14:textId="6B3E66D0" w:rsidR="006440E3" w:rsidRPr="00E504F6" w:rsidRDefault="006440E3" w:rsidP="006440E3">
      <w:pPr>
        <w:pStyle w:val="ListParagraph"/>
        <w:numPr>
          <w:ilvl w:val="0"/>
          <w:numId w:val="1"/>
        </w:numPr>
        <w:jc w:val="both"/>
        <w:rPr>
          <w:sz w:val="26"/>
          <w:szCs w:val="26"/>
        </w:rPr>
      </w:pPr>
      <w:r w:rsidRPr="00E504F6">
        <w:rPr>
          <w:sz w:val="26"/>
          <w:szCs w:val="26"/>
        </w:rPr>
        <w:t>Penetrate the network</w:t>
      </w:r>
      <w:r w:rsidR="005D1CD8" w:rsidRPr="00E504F6">
        <w:rPr>
          <w:sz w:val="26"/>
          <w:szCs w:val="26"/>
        </w:rPr>
        <w:t xml:space="preserve"> (using a physical </w:t>
      </w:r>
      <w:proofErr w:type="spellStart"/>
      <w:r w:rsidR="005D1CD8" w:rsidRPr="00E504F6">
        <w:rPr>
          <w:sz w:val="26"/>
          <w:szCs w:val="26"/>
        </w:rPr>
        <w:t>wifi</w:t>
      </w:r>
      <w:proofErr w:type="spellEnd"/>
      <w:r w:rsidR="005D1CD8" w:rsidRPr="00E504F6">
        <w:rPr>
          <w:sz w:val="26"/>
          <w:szCs w:val="26"/>
        </w:rPr>
        <w:t xml:space="preserve"> module)</w:t>
      </w:r>
    </w:p>
    <w:p w14:paraId="73E2488A" w14:textId="03DAF5A7" w:rsidR="006440E3" w:rsidRPr="00E504F6" w:rsidRDefault="005D1CD8" w:rsidP="006440E3">
      <w:pPr>
        <w:pStyle w:val="ListParagraph"/>
        <w:numPr>
          <w:ilvl w:val="0"/>
          <w:numId w:val="1"/>
        </w:numPr>
        <w:jc w:val="both"/>
        <w:rPr>
          <w:sz w:val="26"/>
          <w:szCs w:val="26"/>
        </w:rPr>
      </w:pPr>
      <w:r w:rsidRPr="00E504F6">
        <w:rPr>
          <w:sz w:val="26"/>
          <w:szCs w:val="26"/>
        </w:rPr>
        <w:t xml:space="preserve">Find the target (using </w:t>
      </w:r>
      <w:proofErr w:type="spellStart"/>
      <w:r w:rsidRPr="00E504F6">
        <w:rPr>
          <w:sz w:val="26"/>
          <w:szCs w:val="26"/>
        </w:rPr>
        <w:t>nmap</w:t>
      </w:r>
      <w:proofErr w:type="spellEnd"/>
      <w:r w:rsidRPr="00E504F6">
        <w:rPr>
          <w:sz w:val="26"/>
          <w:szCs w:val="26"/>
        </w:rPr>
        <w:t>)</w:t>
      </w:r>
    </w:p>
    <w:p w14:paraId="40A83C62" w14:textId="47C5A624" w:rsidR="005D1CD8" w:rsidRPr="00E504F6" w:rsidRDefault="005D1CD8" w:rsidP="005D1CD8">
      <w:pPr>
        <w:pStyle w:val="ListParagraph"/>
        <w:numPr>
          <w:ilvl w:val="0"/>
          <w:numId w:val="1"/>
        </w:numPr>
        <w:jc w:val="both"/>
        <w:rPr>
          <w:sz w:val="26"/>
          <w:szCs w:val="26"/>
        </w:rPr>
      </w:pPr>
      <w:r w:rsidRPr="00E504F6">
        <w:rPr>
          <w:sz w:val="26"/>
          <w:szCs w:val="26"/>
        </w:rPr>
        <w:t xml:space="preserve">Identify the target (using </w:t>
      </w:r>
      <w:proofErr w:type="spellStart"/>
      <w:r w:rsidRPr="00E504F6">
        <w:rPr>
          <w:sz w:val="26"/>
          <w:szCs w:val="26"/>
        </w:rPr>
        <w:t>wireshark</w:t>
      </w:r>
      <w:proofErr w:type="spellEnd"/>
      <w:r w:rsidRPr="00E504F6">
        <w:rPr>
          <w:sz w:val="26"/>
          <w:szCs w:val="26"/>
        </w:rPr>
        <w:t>, packet sniffing)</w:t>
      </w:r>
    </w:p>
    <w:p w14:paraId="143AF99E" w14:textId="5B494AC0" w:rsidR="005D1CD8" w:rsidRPr="00E504F6" w:rsidRDefault="005D1CD8" w:rsidP="005D1CD8">
      <w:pPr>
        <w:pStyle w:val="ListParagraph"/>
        <w:numPr>
          <w:ilvl w:val="0"/>
          <w:numId w:val="1"/>
        </w:numPr>
        <w:jc w:val="both"/>
        <w:rPr>
          <w:sz w:val="26"/>
          <w:szCs w:val="26"/>
        </w:rPr>
      </w:pPr>
      <w:r w:rsidRPr="00E504F6">
        <w:rPr>
          <w:sz w:val="26"/>
          <w:szCs w:val="26"/>
        </w:rPr>
        <w:t>(optional) Exploit the target (send corrupted packets)</w:t>
      </w:r>
    </w:p>
    <w:p w14:paraId="26D25AF7" w14:textId="77777777" w:rsidR="005D1CD8" w:rsidRDefault="005D1CD8" w:rsidP="005D1CD8">
      <w:pPr>
        <w:jc w:val="both"/>
      </w:pPr>
    </w:p>
    <w:p w14:paraId="23C20C8D" w14:textId="3BA04A99" w:rsidR="006440E3" w:rsidRDefault="005D1CD8" w:rsidP="004E1F6E">
      <w:pPr>
        <w:jc w:val="both"/>
        <w:rPr>
          <w:sz w:val="36"/>
          <w:szCs w:val="36"/>
        </w:rPr>
      </w:pPr>
      <w:r>
        <w:rPr>
          <w:sz w:val="36"/>
          <w:szCs w:val="36"/>
        </w:rPr>
        <w:t>Method</w:t>
      </w:r>
      <w:r w:rsidR="00096E29">
        <w:rPr>
          <w:sz w:val="36"/>
          <w:szCs w:val="36"/>
        </w:rPr>
        <w:t>:</w:t>
      </w:r>
    </w:p>
    <w:p w14:paraId="3B098B36" w14:textId="77777777" w:rsidR="005D1CD8" w:rsidRDefault="005D1CD8" w:rsidP="004E1F6E">
      <w:pPr>
        <w:jc w:val="both"/>
      </w:pPr>
    </w:p>
    <w:p w14:paraId="25F98892" w14:textId="77A5A9CA" w:rsidR="005D1CD8" w:rsidRPr="00E504F6" w:rsidRDefault="005D1CD8" w:rsidP="004E1F6E">
      <w:pPr>
        <w:jc w:val="both"/>
        <w:rPr>
          <w:sz w:val="26"/>
          <w:szCs w:val="26"/>
        </w:rPr>
      </w:pPr>
      <w:r w:rsidRPr="00E504F6">
        <w:rPr>
          <w:sz w:val="26"/>
          <w:szCs w:val="26"/>
        </w:rPr>
        <w:t>Cyber Rat would be a</w:t>
      </w:r>
      <w:r w:rsidR="00C660D8">
        <w:rPr>
          <w:sz w:val="26"/>
          <w:szCs w:val="26"/>
        </w:rPr>
        <w:t xml:space="preserve"> python</w:t>
      </w:r>
      <w:r w:rsidRPr="00E504F6">
        <w:rPr>
          <w:sz w:val="26"/>
          <w:szCs w:val="26"/>
        </w:rPr>
        <w:t xml:space="preserve"> desktop application that simulates or runs cyber security tools locally with a UI assisting the user. We would use scripts to run certain applications for the necessary task and display them with assistance. For ease of use it would implement Kali Linux for their variety of tools and ease of creating a VM for our necessary testing. For the hardware implementation this project uses a Flipper Zero</w:t>
      </w:r>
      <w:r w:rsidR="00E504F6" w:rsidRPr="00E504F6">
        <w:rPr>
          <w:sz w:val="26"/>
          <w:szCs w:val="26"/>
        </w:rPr>
        <w:t xml:space="preserve"> to simulate tools that are not present on a typical machine.</w:t>
      </w:r>
      <w:r w:rsidR="00C660D8">
        <w:rPr>
          <w:sz w:val="26"/>
          <w:szCs w:val="26"/>
        </w:rPr>
        <w:t xml:space="preserve"> This could change overtime as we implement python libraries for our application.</w:t>
      </w:r>
    </w:p>
    <w:p w14:paraId="49A7AC17" w14:textId="77777777" w:rsidR="006440E3" w:rsidRDefault="006440E3" w:rsidP="004E1F6E">
      <w:pPr>
        <w:jc w:val="both"/>
      </w:pPr>
    </w:p>
    <w:p w14:paraId="4F6566C4" w14:textId="77777777" w:rsidR="006440E3" w:rsidRDefault="006440E3" w:rsidP="004E1F6E">
      <w:pPr>
        <w:jc w:val="both"/>
      </w:pPr>
    </w:p>
    <w:p w14:paraId="09AC8F58" w14:textId="0F5A9D23" w:rsidR="006440E3" w:rsidRDefault="00096E29" w:rsidP="004E1F6E">
      <w:pPr>
        <w:jc w:val="both"/>
        <w:rPr>
          <w:sz w:val="36"/>
          <w:szCs w:val="36"/>
        </w:rPr>
      </w:pPr>
      <w:r>
        <w:rPr>
          <w:sz w:val="36"/>
          <w:szCs w:val="36"/>
        </w:rPr>
        <w:t>References:</w:t>
      </w:r>
    </w:p>
    <w:p w14:paraId="3190789A" w14:textId="77777777" w:rsidR="00096E29" w:rsidRDefault="00096E29" w:rsidP="004E1F6E">
      <w:pPr>
        <w:jc w:val="both"/>
        <w:rPr>
          <w:sz w:val="36"/>
          <w:szCs w:val="36"/>
        </w:rPr>
      </w:pPr>
    </w:p>
    <w:p w14:paraId="67F91B5A" w14:textId="2C0871D5" w:rsidR="00096E29" w:rsidRPr="00096E29" w:rsidRDefault="00C660D8" w:rsidP="004E1F6E">
      <w:pPr>
        <w:jc w:val="both"/>
        <w:rPr>
          <w:sz w:val="26"/>
          <w:szCs w:val="26"/>
        </w:rPr>
      </w:pPr>
      <w:r w:rsidRPr="00C660D8">
        <w:rPr>
          <w:sz w:val="26"/>
          <w:szCs w:val="26"/>
        </w:rPr>
        <w:t>https://www.apriorit.com/dev-blog/web-python-cybersecurity-tool#:~:text=PyCrypto%20%E2%80%94%20a%20package%20for%20encryption%2C%20decryption%2C,to%20create%20an%20actionable%20plan%20after%20you've</w:t>
      </w:r>
    </w:p>
    <w:p w14:paraId="264CC5FC" w14:textId="77777777" w:rsidR="004E1F6E" w:rsidRDefault="004E1F6E" w:rsidP="004E1F6E">
      <w:pPr>
        <w:jc w:val="both"/>
      </w:pPr>
    </w:p>
    <w:p w14:paraId="6A5420E6" w14:textId="77777777" w:rsidR="004E1F6E" w:rsidRDefault="004E1F6E" w:rsidP="004E1F6E">
      <w:pPr>
        <w:jc w:val="both"/>
      </w:pPr>
    </w:p>
    <w:p w14:paraId="387EF4EB" w14:textId="77777777" w:rsidR="004E1F6E" w:rsidRDefault="004E1F6E" w:rsidP="004E1F6E">
      <w:pPr>
        <w:jc w:val="both"/>
      </w:pPr>
    </w:p>
    <w:p w14:paraId="79869B48" w14:textId="77777777" w:rsidR="004E1F6E" w:rsidRDefault="004E1F6E" w:rsidP="004E1F6E">
      <w:pPr>
        <w:jc w:val="both"/>
      </w:pPr>
    </w:p>
    <w:p w14:paraId="3C001709" w14:textId="77777777" w:rsidR="004E1F6E" w:rsidRDefault="004E1F6E" w:rsidP="004E1F6E">
      <w:pPr>
        <w:jc w:val="both"/>
      </w:pPr>
    </w:p>
    <w:p w14:paraId="6A80941A" w14:textId="77777777" w:rsidR="004E1F6E" w:rsidRDefault="004E1F6E" w:rsidP="004E1F6E">
      <w:pPr>
        <w:jc w:val="both"/>
      </w:pPr>
    </w:p>
    <w:p w14:paraId="61BE8F7F" w14:textId="77777777" w:rsidR="004E1F6E" w:rsidRDefault="004E1F6E" w:rsidP="004E1F6E">
      <w:pPr>
        <w:jc w:val="both"/>
      </w:pPr>
    </w:p>
    <w:p w14:paraId="6693E41C" w14:textId="77777777" w:rsidR="004E1F6E" w:rsidRDefault="004E1F6E" w:rsidP="004E1F6E">
      <w:pPr>
        <w:jc w:val="both"/>
      </w:pPr>
    </w:p>
    <w:p w14:paraId="52A2F25E" w14:textId="77777777" w:rsidR="004E1F6E" w:rsidRDefault="004E1F6E" w:rsidP="004E1F6E">
      <w:pPr>
        <w:jc w:val="both"/>
      </w:pPr>
    </w:p>
    <w:p w14:paraId="5038E514" w14:textId="77777777" w:rsidR="004E1F6E" w:rsidRDefault="004E1F6E" w:rsidP="004E1F6E">
      <w:pPr>
        <w:jc w:val="both"/>
      </w:pPr>
    </w:p>
    <w:p w14:paraId="31B8FD71" w14:textId="77777777" w:rsidR="004E1F6E" w:rsidRDefault="004E1F6E" w:rsidP="004E1F6E">
      <w:pPr>
        <w:jc w:val="both"/>
      </w:pPr>
    </w:p>
    <w:p w14:paraId="20DFB557" w14:textId="77777777" w:rsidR="004E1F6E" w:rsidRDefault="004E1F6E" w:rsidP="004E1F6E">
      <w:pPr>
        <w:jc w:val="both"/>
      </w:pPr>
    </w:p>
    <w:p w14:paraId="413C838D" w14:textId="77777777" w:rsidR="004E1F6E" w:rsidRDefault="004E1F6E" w:rsidP="004E1F6E">
      <w:pPr>
        <w:jc w:val="both"/>
      </w:pPr>
    </w:p>
    <w:p w14:paraId="498F93DC" w14:textId="77777777" w:rsidR="004E1F6E" w:rsidRDefault="004E1F6E" w:rsidP="004E1F6E">
      <w:pPr>
        <w:jc w:val="both"/>
      </w:pPr>
    </w:p>
    <w:p w14:paraId="24283E62" w14:textId="77777777" w:rsidR="004E1F6E" w:rsidRDefault="004E1F6E" w:rsidP="004E1F6E">
      <w:pPr>
        <w:jc w:val="both"/>
      </w:pPr>
    </w:p>
    <w:p w14:paraId="7930DDD2" w14:textId="77777777" w:rsidR="004E1F6E" w:rsidRDefault="004E1F6E" w:rsidP="004E1F6E">
      <w:pPr>
        <w:jc w:val="both"/>
      </w:pPr>
    </w:p>
    <w:p w14:paraId="62BAC4C9" w14:textId="77777777" w:rsidR="004E1F6E" w:rsidRDefault="004E1F6E" w:rsidP="004E1F6E">
      <w:pPr>
        <w:pStyle w:val="Heading1"/>
        <w:jc w:val="both"/>
      </w:pPr>
      <w:r>
        <w:t>Table of Contents</w:t>
      </w:r>
    </w:p>
    <w:p w14:paraId="321C4AD5" w14:textId="77777777" w:rsidR="004E1F6E" w:rsidRDefault="004E1F6E" w:rsidP="004E1F6E">
      <w:pPr>
        <w:jc w:val="both"/>
      </w:pPr>
      <w:r>
        <w:t>Once you have created your document using the appropriate headings, you can create your table of contents automatically using Word’s table of contents.</w:t>
      </w:r>
    </w:p>
    <w:p w14:paraId="026F91DE" w14:textId="77777777" w:rsidR="004E1F6E" w:rsidRDefault="004E1F6E" w:rsidP="004E1F6E">
      <w:pPr>
        <w:jc w:val="both"/>
      </w:pPr>
    </w:p>
    <w:p w14:paraId="0D3BA5E0" w14:textId="77777777" w:rsidR="004E1F6E" w:rsidRDefault="004E1F6E" w:rsidP="004E1F6E">
      <w:pPr>
        <w:jc w:val="both"/>
      </w:pPr>
    </w:p>
    <w:p w14:paraId="44574D02" w14:textId="77777777" w:rsidR="004E1F6E" w:rsidRDefault="004E1F6E" w:rsidP="004E1F6E">
      <w:pPr>
        <w:jc w:val="both"/>
      </w:pPr>
    </w:p>
    <w:p w14:paraId="64320CE6" w14:textId="77777777" w:rsidR="004E1F6E" w:rsidRDefault="004E1F6E" w:rsidP="004E1F6E">
      <w:pPr>
        <w:jc w:val="both"/>
      </w:pPr>
    </w:p>
    <w:p w14:paraId="6F25B389" w14:textId="77777777" w:rsidR="004E1F6E" w:rsidRDefault="004E1F6E" w:rsidP="004E1F6E">
      <w:pPr>
        <w:jc w:val="both"/>
      </w:pPr>
    </w:p>
    <w:p w14:paraId="146582C3" w14:textId="77777777" w:rsidR="004E1F6E" w:rsidRDefault="004E1F6E" w:rsidP="004E1F6E">
      <w:pPr>
        <w:jc w:val="both"/>
      </w:pPr>
    </w:p>
    <w:p w14:paraId="15562D36" w14:textId="77777777" w:rsidR="004E1F6E" w:rsidRDefault="004E1F6E" w:rsidP="004E1F6E">
      <w:pPr>
        <w:jc w:val="both"/>
      </w:pPr>
    </w:p>
    <w:p w14:paraId="26113734" w14:textId="77777777" w:rsidR="004E1F6E" w:rsidRDefault="004E1F6E" w:rsidP="004E1F6E">
      <w:pPr>
        <w:jc w:val="both"/>
      </w:pPr>
    </w:p>
    <w:p w14:paraId="7D7F7D69" w14:textId="77777777" w:rsidR="004E1F6E" w:rsidRDefault="004E1F6E" w:rsidP="004E1F6E">
      <w:pPr>
        <w:jc w:val="both"/>
      </w:pPr>
    </w:p>
    <w:p w14:paraId="1EFB15D7" w14:textId="77777777" w:rsidR="004E1F6E" w:rsidRDefault="004E1F6E" w:rsidP="004E1F6E">
      <w:pPr>
        <w:jc w:val="both"/>
      </w:pPr>
    </w:p>
    <w:p w14:paraId="218193C7" w14:textId="77777777" w:rsidR="004E1F6E" w:rsidRDefault="004E1F6E" w:rsidP="004E1F6E">
      <w:pPr>
        <w:jc w:val="both"/>
      </w:pPr>
    </w:p>
    <w:p w14:paraId="030EF564" w14:textId="77777777" w:rsidR="004E1F6E" w:rsidRDefault="004E1F6E" w:rsidP="004E1F6E">
      <w:pPr>
        <w:jc w:val="both"/>
      </w:pPr>
    </w:p>
    <w:p w14:paraId="6FE8A45D" w14:textId="77777777" w:rsidR="004E1F6E" w:rsidRDefault="004E1F6E" w:rsidP="004E1F6E">
      <w:pPr>
        <w:jc w:val="both"/>
      </w:pPr>
    </w:p>
    <w:p w14:paraId="4AF675FA" w14:textId="77777777" w:rsidR="004E1F6E" w:rsidRDefault="004E1F6E" w:rsidP="004E1F6E">
      <w:pPr>
        <w:jc w:val="both"/>
      </w:pPr>
    </w:p>
    <w:p w14:paraId="6C18E1D7" w14:textId="77777777" w:rsidR="004E1F6E" w:rsidRDefault="004E1F6E" w:rsidP="004E1F6E">
      <w:pPr>
        <w:jc w:val="both"/>
      </w:pPr>
    </w:p>
    <w:p w14:paraId="119CF623" w14:textId="77777777" w:rsidR="004E1F6E" w:rsidRDefault="004E1F6E" w:rsidP="004E1F6E">
      <w:pPr>
        <w:jc w:val="both"/>
      </w:pPr>
    </w:p>
    <w:p w14:paraId="4D9B4819" w14:textId="77777777" w:rsidR="004E1F6E" w:rsidRDefault="004E1F6E" w:rsidP="004E1F6E">
      <w:pPr>
        <w:jc w:val="both"/>
      </w:pPr>
    </w:p>
    <w:p w14:paraId="5929C770" w14:textId="77777777" w:rsidR="004E1F6E" w:rsidRDefault="004E1F6E" w:rsidP="004E1F6E">
      <w:pPr>
        <w:jc w:val="both"/>
      </w:pPr>
    </w:p>
    <w:p w14:paraId="32D50428" w14:textId="77777777" w:rsidR="004E1F6E" w:rsidRDefault="004E1F6E" w:rsidP="004E1F6E">
      <w:pPr>
        <w:jc w:val="both"/>
      </w:pPr>
    </w:p>
    <w:p w14:paraId="310D3EA9" w14:textId="77777777" w:rsidR="004E1F6E" w:rsidRDefault="004E1F6E" w:rsidP="004E1F6E">
      <w:pPr>
        <w:jc w:val="both"/>
      </w:pPr>
    </w:p>
    <w:p w14:paraId="6429A1D9" w14:textId="77777777" w:rsidR="004E1F6E" w:rsidRDefault="004E1F6E" w:rsidP="004E1F6E">
      <w:pPr>
        <w:jc w:val="both"/>
      </w:pPr>
    </w:p>
    <w:p w14:paraId="2C32F479" w14:textId="77777777" w:rsidR="004E1F6E" w:rsidRDefault="004E1F6E" w:rsidP="004E1F6E">
      <w:pPr>
        <w:jc w:val="both"/>
      </w:pPr>
    </w:p>
    <w:p w14:paraId="39D99C5A" w14:textId="77777777" w:rsidR="004E1F6E" w:rsidRDefault="004E1F6E" w:rsidP="004E1F6E">
      <w:pPr>
        <w:jc w:val="both"/>
      </w:pPr>
    </w:p>
    <w:p w14:paraId="6C4FECBA" w14:textId="77777777" w:rsidR="004E1F6E" w:rsidRDefault="004E1F6E" w:rsidP="004E1F6E">
      <w:pPr>
        <w:jc w:val="both"/>
      </w:pPr>
    </w:p>
    <w:p w14:paraId="51399913" w14:textId="77777777" w:rsidR="004E1F6E" w:rsidRDefault="004E1F6E" w:rsidP="004E1F6E">
      <w:pPr>
        <w:jc w:val="both"/>
      </w:pPr>
    </w:p>
    <w:p w14:paraId="29B25155" w14:textId="77777777" w:rsidR="004E1F6E" w:rsidRDefault="004E1F6E" w:rsidP="004E1F6E">
      <w:pPr>
        <w:jc w:val="both"/>
      </w:pPr>
    </w:p>
    <w:p w14:paraId="38E70524" w14:textId="77777777" w:rsidR="004E1F6E" w:rsidRDefault="004E1F6E" w:rsidP="004E1F6E">
      <w:pPr>
        <w:jc w:val="both"/>
      </w:pPr>
    </w:p>
    <w:p w14:paraId="11BD1910" w14:textId="77777777" w:rsidR="004E1F6E" w:rsidRDefault="004E1F6E" w:rsidP="004E1F6E">
      <w:pPr>
        <w:jc w:val="both"/>
      </w:pPr>
    </w:p>
    <w:p w14:paraId="1E772C44" w14:textId="77777777" w:rsidR="004E1F6E" w:rsidRDefault="004E1F6E" w:rsidP="004E1F6E">
      <w:pPr>
        <w:jc w:val="both"/>
      </w:pPr>
    </w:p>
    <w:p w14:paraId="5CEA020C" w14:textId="77777777" w:rsidR="004E1F6E" w:rsidRDefault="004E1F6E" w:rsidP="004E1F6E">
      <w:pPr>
        <w:jc w:val="both"/>
      </w:pPr>
    </w:p>
    <w:p w14:paraId="185D5BEE" w14:textId="77777777" w:rsidR="004E1F6E" w:rsidRDefault="004E1F6E" w:rsidP="004E1F6E">
      <w:pPr>
        <w:jc w:val="both"/>
      </w:pPr>
    </w:p>
    <w:p w14:paraId="509C7D92" w14:textId="77777777" w:rsidR="004E1F6E" w:rsidRDefault="004E1F6E" w:rsidP="004E1F6E">
      <w:pPr>
        <w:jc w:val="both"/>
      </w:pPr>
    </w:p>
    <w:p w14:paraId="1E8A2827" w14:textId="77777777" w:rsidR="004E1F6E" w:rsidRDefault="004E1F6E" w:rsidP="004E1F6E">
      <w:pPr>
        <w:jc w:val="both"/>
      </w:pPr>
    </w:p>
    <w:p w14:paraId="3533190A" w14:textId="77777777" w:rsidR="004E1F6E" w:rsidRDefault="004E1F6E" w:rsidP="004E1F6E">
      <w:pPr>
        <w:jc w:val="both"/>
      </w:pPr>
    </w:p>
    <w:p w14:paraId="0454694E" w14:textId="77777777" w:rsidR="004E1F6E" w:rsidRDefault="004E1F6E" w:rsidP="004E1F6E">
      <w:pPr>
        <w:jc w:val="both"/>
      </w:pPr>
    </w:p>
    <w:p w14:paraId="2C550E7B" w14:textId="77777777" w:rsidR="004E1F6E" w:rsidRDefault="004E1F6E" w:rsidP="004E1F6E">
      <w:pPr>
        <w:jc w:val="both"/>
      </w:pPr>
    </w:p>
    <w:p w14:paraId="253AF8A4" w14:textId="77777777" w:rsidR="004E1F6E" w:rsidRDefault="004E1F6E" w:rsidP="004E1F6E">
      <w:pPr>
        <w:jc w:val="both"/>
      </w:pPr>
    </w:p>
    <w:p w14:paraId="62616678" w14:textId="77777777" w:rsidR="004E1F6E" w:rsidRDefault="004E1F6E" w:rsidP="004E1F6E">
      <w:pPr>
        <w:pStyle w:val="Heading1"/>
        <w:jc w:val="both"/>
      </w:pPr>
      <w:r>
        <w:lastRenderedPageBreak/>
        <w:t>Statement of the Problem</w:t>
      </w:r>
    </w:p>
    <w:p w14:paraId="3A4ECACA" w14:textId="0978326D" w:rsidR="00370F3A" w:rsidRPr="00370F3A" w:rsidRDefault="00370F3A" w:rsidP="00370F3A">
      <w:r>
        <w:t xml:space="preserve">Using all these </w:t>
      </w:r>
      <w:r w:rsidR="00B3297F">
        <w:t xml:space="preserve">Cyber Security </w:t>
      </w:r>
      <w:r>
        <w:t xml:space="preserve">tools takes training and deep understanding. </w:t>
      </w:r>
      <w:r w:rsidR="00720BCA">
        <w:t>There needs to be a better way of learning/implementing about cybersecurity especially when it comes to their professional tools.</w:t>
      </w:r>
    </w:p>
    <w:p w14:paraId="4E22780B" w14:textId="77777777" w:rsidR="004E1F6E" w:rsidRDefault="004E1F6E" w:rsidP="004E1F6E">
      <w:pPr>
        <w:pStyle w:val="Heading1"/>
        <w:jc w:val="both"/>
      </w:pPr>
      <w:r>
        <w:t>Objectives</w:t>
      </w:r>
    </w:p>
    <w:p w14:paraId="1B320986" w14:textId="20EFDDF6" w:rsidR="00370F3A" w:rsidRPr="00370F3A" w:rsidRDefault="00370F3A" w:rsidP="00370F3A">
      <w:r>
        <w:t>Create a desktop application that calls on these tools in app or in shell within an operating system. With much room of expansion for all the kinds of tools available in the cybersecurity landscape</w:t>
      </w:r>
      <w:r w:rsidR="00720BCA">
        <w:t>, identifying multiple threats and scanning for existing vulnerabilities in our own system.</w:t>
      </w:r>
    </w:p>
    <w:p w14:paraId="6804D4A8" w14:textId="6C932E2E" w:rsidR="004E1F6E" w:rsidRDefault="004E1F6E" w:rsidP="004E1F6E">
      <w:pPr>
        <w:pStyle w:val="Heading1"/>
        <w:jc w:val="both"/>
      </w:pPr>
      <w:r>
        <w:t>Technical Approach</w:t>
      </w:r>
    </w:p>
    <w:p w14:paraId="2E81B454" w14:textId="0B78A00F" w:rsidR="00720BCA" w:rsidRPr="00720BCA" w:rsidRDefault="00720BCA" w:rsidP="00720BCA">
      <w:r>
        <w:t xml:space="preserve">Using Python, shell script and maybe C/C++ we will create a desktop application that uses these cybersecurity tools for specific tasks. Scanning the network for </w:t>
      </w:r>
      <w:r w:rsidR="00096E29">
        <w:t>all</w:t>
      </w:r>
      <w:r>
        <w:t xml:space="preserve"> its ports looking for vulnerabilities, packet sniffing and filtering as well as implementing hardware hacking/scanning with the </w:t>
      </w:r>
      <w:r w:rsidR="00096E29">
        <w:t>Flipper zero</w:t>
      </w:r>
      <w:r>
        <w:t xml:space="preserve"> GPIO</w:t>
      </w:r>
      <w:r w:rsidR="006440E3">
        <w:t xml:space="preserve"> or using GPIO modules for other hacks</w:t>
      </w:r>
      <w:r>
        <w:t>.</w:t>
      </w:r>
    </w:p>
    <w:p w14:paraId="07DCFFE8" w14:textId="059B7547" w:rsidR="004E1F6E" w:rsidRDefault="00C660D8" w:rsidP="004E1F6E">
      <w:pPr>
        <w:pStyle w:val="Heading1"/>
        <w:jc w:val="both"/>
      </w:pPr>
      <w:r>
        <w:t xml:space="preserve">Early </w:t>
      </w:r>
      <w:r w:rsidR="004E1F6E">
        <w:t>Project Schedule</w:t>
      </w:r>
    </w:p>
    <w:p w14:paraId="6B1F7D7D" w14:textId="62A4D522" w:rsidR="00720BCA" w:rsidRPr="00720BCA" w:rsidRDefault="005972B1" w:rsidP="00C660D8">
      <w:r>
        <w:rPr>
          <w:noProof/>
        </w:rPr>
        <w:drawing>
          <wp:inline distT="0" distB="0" distL="0" distR="0" wp14:anchorId="68916C24" wp14:editId="0E50FD37">
            <wp:extent cx="5943600" cy="1575435"/>
            <wp:effectExtent l="0" t="0" r="0" b="5715"/>
            <wp:docPr id="103275591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755916" name="Picture 2" descr="A screenshot of a computer&#10;&#10;Description automatically generated"/>
                    <pic:cNvPicPr/>
                  </pic:nvPicPr>
                  <pic:blipFill>
                    <a:blip r:embed="rId8"/>
                    <a:stretch>
                      <a:fillRect/>
                    </a:stretch>
                  </pic:blipFill>
                  <pic:spPr>
                    <a:xfrm>
                      <a:off x="0" y="0"/>
                      <a:ext cx="5943600" cy="1575435"/>
                    </a:xfrm>
                    <a:prstGeom prst="rect">
                      <a:avLst/>
                    </a:prstGeom>
                  </pic:spPr>
                </pic:pic>
              </a:graphicData>
            </a:graphic>
          </wp:inline>
        </w:drawing>
      </w:r>
    </w:p>
    <w:p w14:paraId="1F463A37" w14:textId="77777777" w:rsidR="004E1F6E" w:rsidRDefault="004E1F6E" w:rsidP="004E1F6E">
      <w:pPr>
        <w:pStyle w:val="Heading1"/>
        <w:jc w:val="both"/>
      </w:pPr>
      <w:r>
        <w:t>Deliverables</w:t>
      </w:r>
    </w:p>
    <w:p w14:paraId="7C40FA16" w14:textId="0BC8B7F9" w:rsidR="00720BCA" w:rsidRDefault="00720BCA" w:rsidP="00720BCA">
      <w:r>
        <w:t>We promise a Desktop application with Cyber security tools first and foremost</w:t>
      </w:r>
      <w:r w:rsidR="005972B1">
        <w:t xml:space="preserve"> going through each area</w:t>
      </w:r>
      <w:r>
        <w:t xml:space="preserve">. </w:t>
      </w:r>
      <w:r w:rsidR="009D484F">
        <w:t xml:space="preserve">We have ideas of expansion that are with the </w:t>
      </w:r>
      <w:r w:rsidR="00096E29">
        <w:t>Flipper zero</w:t>
      </w:r>
      <w:r w:rsidR="009D484F">
        <w:t>.</w:t>
      </w:r>
    </w:p>
    <w:p w14:paraId="61E7E3D7" w14:textId="77777777" w:rsidR="005972B1" w:rsidRPr="00720BCA" w:rsidRDefault="005972B1" w:rsidP="00720BCA"/>
    <w:p w14:paraId="3EF8FD30" w14:textId="77777777" w:rsidR="00226E2B" w:rsidRDefault="00226E2B" w:rsidP="0058591E">
      <w:pPr>
        <w:pStyle w:val="Heading1"/>
        <w:jc w:val="both"/>
      </w:pPr>
      <w:r>
        <w:t>Budget</w:t>
      </w:r>
    </w:p>
    <w:p w14:paraId="59DB5142" w14:textId="66DF5E34" w:rsidR="009D484F" w:rsidRPr="009D484F" w:rsidRDefault="009D484F" w:rsidP="009D484F">
      <w:r>
        <w:t xml:space="preserve">The </w:t>
      </w:r>
      <w:r w:rsidR="00096E29">
        <w:t>Flipper zero</w:t>
      </w:r>
      <w:r>
        <w:t xml:space="preserve"> is 260$ with the </w:t>
      </w:r>
      <w:r w:rsidR="00096E29">
        <w:t>Wi-Fi</w:t>
      </w:r>
      <w:r>
        <w:t xml:space="preserve"> module and 15$ for the </w:t>
      </w:r>
      <w:r w:rsidR="00A4515C">
        <w:t>micro-SD</w:t>
      </w:r>
      <w:r>
        <w:t xml:space="preserve"> that is required. Covered by Tiago Garcia.</w:t>
      </w:r>
    </w:p>
    <w:p w14:paraId="06C782AE" w14:textId="57162464" w:rsidR="0058591E" w:rsidRPr="0058591E" w:rsidRDefault="0058591E" w:rsidP="0058591E">
      <w:pPr>
        <w:jc w:val="both"/>
      </w:pPr>
    </w:p>
    <w:sectPr w:rsidR="0058591E" w:rsidRPr="0058591E" w:rsidSect="004E1F6E">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0DE9B" w14:textId="77777777" w:rsidR="002D11EE" w:rsidRDefault="002D11EE" w:rsidP="004E1F6E">
      <w:r>
        <w:separator/>
      </w:r>
    </w:p>
  </w:endnote>
  <w:endnote w:type="continuationSeparator" w:id="0">
    <w:p w14:paraId="7B754416" w14:textId="77777777" w:rsidR="002D11EE" w:rsidRDefault="002D11EE" w:rsidP="004E1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80DF6B" w14:textId="77777777" w:rsidR="00226E2B" w:rsidRDefault="00226E2B" w:rsidP="004E1F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07E2A4" w14:textId="77777777" w:rsidR="00226E2B" w:rsidRDefault="00226E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B8D67" w14:textId="77777777" w:rsidR="00226E2B" w:rsidRDefault="00226E2B" w:rsidP="004E1F6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8591E">
      <w:rPr>
        <w:rStyle w:val="PageNumber"/>
        <w:noProof/>
      </w:rPr>
      <w:t>2</w:t>
    </w:r>
    <w:r>
      <w:rPr>
        <w:rStyle w:val="PageNumber"/>
      </w:rPr>
      <w:fldChar w:fldCharType="end"/>
    </w:r>
  </w:p>
  <w:p w14:paraId="1BCC8E06" w14:textId="77777777" w:rsidR="00226E2B" w:rsidRDefault="00226E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C6AD4" w14:textId="77777777" w:rsidR="002D11EE" w:rsidRDefault="002D11EE" w:rsidP="004E1F6E">
      <w:r>
        <w:separator/>
      </w:r>
    </w:p>
  </w:footnote>
  <w:footnote w:type="continuationSeparator" w:id="0">
    <w:p w14:paraId="189E3AC9" w14:textId="77777777" w:rsidR="002D11EE" w:rsidRDefault="002D11EE" w:rsidP="004E1F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430D2C"/>
    <w:multiLevelType w:val="hybridMultilevel"/>
    <w:tmpl w:val="EADEF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752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33C6F"/>
    <w:rsid w:val="0007434B"/>
    <w:rsid w:val="00096E29"/>
    <w:rsid w:val="00226E2B"/>
    <w:rsid w:val="002D11EE"/>
    <w:rsid w:val="00370F3A"/>
    <w:rsid w:val="004D22F3"/>
    <w:rsid w:val="004E1F6E"/>
    <w:rsid w:val="0058591E"/>
    <w:rsid w:val="005972B1"/>
    <w:rsid w:val="005B40C9"/>
    <w:rsid w:val="005D1CD8"/>
    <w:rsid w:val="006440E3"/>
    <w:rsid w:val="006F5637"/>
    <w:rsid w:val="00720BCA"/>
    <w:rsid w:val="00833C6F"/>
    <w:rsid w:val="009B6BC4"/>
    <w:rsid w:val="009D484F"/>
    <w:rsid w:val="00A4515C"/>
    <w:rsid w:val="00B3297F"/>
    <w:rsid w:val="00C660D8"/>
    <w:rsid w:val="00E504F6"/>
    <w:rsid w:val="00EB42D3"/>
    <w:rsid w:val="00EC430A"/>
    <w:rsid w:val="00FF62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74983"/>
  <w14:defaultImageDpi w14:val="300"/>
  <w15:docId w15:val="{27F0A2CE-D848-4E73-A998-5E8B62B4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F6E"/>
    <w:pPr>
      <w:keepNext/>
      <w:keepLines/>
      <w:spacing w:before="480"/>
      <w:outlineLvl w:val="0"/>
    </w:pPr>
    <w:rPr>
      <w:rFonts w:eastAsiaTheme="majorEastAsia" w:cstheme="majorBidi"/>
      <w:b/>
      <w:bCs/>
      <w:szCs w:val="32"/>
    </w:rPr>
  </w:style>
  <w:style w:type="paragraph" w:styleId="Heading2">
    <w:name w:val="heading 2"/>
    <w:basedOn w:val="Normal"/>
    <w:next w:val="Normal"/>
    <w:link w:val="Heading2Char"/>
    <w:uiPriority w:val="9"/>
    <w:semiHidden/>
    <w:unhideWhenUsed/>
    <w:qFormat/>
    <w:rsid w:val="004E1F6E"/>
    <w:pPr>
      <w:keepNext/>
      <w:keepLines/>
      <w:spacing w:before="200"/>
      <w:outlineLvl w:val="1"/>
    </w:pPr>
    <w:rPr>
      <w:rFonts w:eastAsiaTheme="majorEastAsia" w:cstheme="majorBidi"/>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E1F6E"/>
    <w:pPr>
      <w:tabs>
        <w:tab w:val="center" w:pos="4320"/>
        <w:tab w:val="right" w:pos="8640"/>
      </w:tabs>
    </w:pPr>
  </w:style>
  <w:style w:type="character" w:customStyle="1" w:styleId="FooterChar">
    <w:name w:val="Footer Char"/>
    <w:basedOn w:val="DefaultParagraphFont"/>
    <w:link w:val="Footer"/>
    <w:uiPriority w:val="99"/>
    <w:rsid w:val="004E1F6E"/>
  </w:style>
  <w:style w:type="character" w:styleId="PageNumber">
    <w:name w:val="page number"/>
    <w:basedOn w:val="DefaultParagraphFont"/>
    <w:uiPriority w:val="99"/>
    <w:semiHidden/>
    <w:unhideWhenUsed/>
    <w:rsid w:val="004E1F6E"/>
  </w:style>
  <w:style w:type="character" w:customStyle="1" w:styleId="Heading1Char">
    <w:name w:val="Heading 1 Char"/>
    <w:basedOn w:val="DefaultParagraphFont"/>
    <w:link w:val="Heading1"/>
    <w:uiPriority w:val="9"/>
    <w:rsid w:val="004E1F6E"/>
    <w:rPr>
      <w:rFonts w:eastAsiaTheme="majorEastAsia" w:cstheme="majorBidi"/>
      <w:b/>
      <w:bCs/>
      <w:szCs w:val="32"/>
    </w:rPr>
  </w:style>
  <w:style w:type="paragraph" w:styleId="TOCHeading">
    <w:name w:val="TOC Heading"/>
    <w:basedOn w:val="Heading1"/>
    <w:next w:val="Normal"/>
    <w:uiPriority w:val="39"/>
    <w:unhideWhenUsed/>
    <w:qFormat/>
    <w:rsid w:val="004E1F6E"/>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4E1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1F6E"/>
    <w:rPr>
      <w:rFonts w:ascii="Lucida Grande" w:hAnsi="Lucida Grande" w:cs="Lucida Grande"/>
      <w:sz w:val="18"/>
      <w:szCs w:val="18"/>
    </w:rPr>
  </w:style>
  <w:style w:type="paragraph" w:styleId="TOC1">
    <w:name w:val="toc 1"/>
    <w:basedOn w:val="Normal"/>
    <w:next w:val="Normal"/>
    <w:autoRedefine/>
    <w:uiPriority w:val="39"/>
    <w:semiHidden/>
    <w:unhideWhenUsed/>
    <w:rsid w:val="004E1F6E"/>
    <w:pPr>
      <w:spacing w:before="120"/>
    </w:pPr>
    <w:rPr>
      <w:b/>
    </w:rPr>
  </w:style>
  <w:style w:type="paragraph" w:styleId="TOC2">
    <w:name w:val="toc 2"/>
    <w:basedOn w:val="Normal"/>
    <w:next w:val="Normal"/>
    <w:autoRedefine/>
    <w:uiPriority w:val="39"/>
    <w:semiHidden/>
    <w:unhideWhenUsed/>
    <w:rsid w:val="004E1F6E"/>
    <w:pPr>
      <w:ind w:left="240"/>
    </w:pPr>
    <w:rPr>
      <w:b/>
      <w:sz w:val="22"/>
      <w:szCs w:val="22"/>
    </w:rPr>
  </w:style>
  <w:style w:type="paragraph" w:styleId="TOC3">
    <w:name w:val="toc 3"/>
    <w:basedOn w:val="Normal"/>
    <w:next w:val="Normal"/>
    <w:autoRedefine/>
    <w:uiPriority w:val="39"/>
    <w:semiHidden/>
    <w:unhideWhenUsed/>
    <w:rsid w:val="004E1F6E"/>
    <w:pPr>
      <w:ind w:left="480"/>
    </w:pPr>
    <w:rPr>
      <w:sz w:val="22"/>
      <w:szCs w:val="22"/>
    </w:rPr>
  </w:style>
  <w:style w:type="paragraph" w:styleId="TOC4">
    <w:name w:val="toc 4"/>
    <w:basedOn w:val="Normal"/>
    <w:next w:val="Normal"/>
    <w:autoRedefine/>
    <w:uiPriority w:val="39"/>
    <w:semiHidden/>
    <w:unhideWhenUsed/>
    <w:rsid w:val="004E1F6E"/>
    <w:pPr>
      <w:ind w:left="720"/>
    </w:pPr>
    <w:rPr>
      <w:sz w:val="20"/>
      <w:szCs w:val="20"/>
    </w:rPr>
  </w:style>
  <w:style w:type="paragraph" w:styleId="TOC5">
    <w:name w:val="toc 5"/>
    <w:basedOn w:val="Normal"/>
    <w:next w:val="Normal"/>
    <w:autoRedefine/>
    <w:uiPriority w:val="39"/>
    <w:semiHidden/>
    <w:unhideWhenUsed/>
    <w:rsid w:val="004E1F6E"/>
    <w:pPr>
      <w:ind w:left="960"/>
    </w:pPr>
    <w:rPr>
      <w:sz w:val="20"/>
      <w:szCs w:val="20"/>
    </w:rPr>
  </w:style>
  <w:style w:type="paragraph" w:styleId="TOC6">
    <w:name w:val="toc 6"/>
    <w:basedOn w:val="Normal"/>
    <w:next w:val="Normal"/>
    <w:autoRedefine/>
    <w:uiPriority w:val="39"/>
    <w:semiHidden/>
    <w:unhideWhenUsed/>
    <w:rsid w:val="004E1F6E"/>
    <w:pPr>
      <w:ind w:left="1200"/>
    </w:pPr>
    <w:rPr>
      <w:sz w:val="20"/>
      <w:szCs w:val="20"/>
    </w:rPr>
  </w:style>
  <w:style w:type="paragraph" w:styleId="TOC7">
    <w:name w:val="toc 7"/>
    <w:basedOn w:val="Normal"/>
    <w:next w:val="Normal"/>
    <w:autoRedefine/>
    <w:uiPriority w:val="39"/>
    <w:semiHidden/>
    <w:unhideWhenUsed/>
    <w:rsid w:val="004E1F6E"/>
    <w:pPr>
      <w:ind w:left="1440"/>
    </w:pPr>
    <w:rPr>
      <w:sz w:val="20"/>
      <w:szCs w:val="20"/>
    </w:rPr>
  </w:style>
  <w:style w:type="paragraph" w:styleId="TOC8">
    <w:name w:val="toc 8"/>
    <w:basedOn w:val="Normal"/>
    <w:next w:val="Normal"/>
    <w:autoRedefine/>
    <w:uiPriority w:val="39"/>
    <w:semiHidden/>
    <w:unhideWhenUsed/>
    <w:rsid w:val="004E1F6E"/>
    <w:pPr>
      <w:ind w:left="1680"/>
    </w:pPr>
    <w:rPr>
      <w:sz w:val="20"/>
      <w:szCs w:val="20"/>
    </w:rPr>
  </w:style>
  <w:style w:type="paragraph" w:styleId="TOC9">
    <w:name w:val="toc 9"/>
    <w:basedOn w:val="Normal"/>
    <w:next w:val="Normal"/>
    <w:autoRedefine/>
    <w:uiPriority w:val="39"/>
    <w:semiHidden/>
    <w:unhideWhenUsed/>
    <w:rsid w:val="004E1F6E"/>
    <w:pPr>
      <w:ind w:left="1920"/>
    </w:pPr>
    <w:rPr>
      <w:sz w:val="20"/>
      <w:szCs w:val="20"/>
    </w:rPr>
  </w:style>
  <w:style w:type="character" w:customStyle="1" w:styleId="Heading2Char">
    <w:name w:val="Heading 2 Char"/>
    <w:basedOn w:val="DefaultParagraphFont"/>
    <w:link w:val="Heading2"/>
    <w:uiPriority w:val="9"/>
    <w:semiHidden/>
    <w:rsid w:val="004E1F6E"/>
    <w:rPr>
      <w:rFonts w:eastAsiaTheme="majorEastAsia" w:cstheme="majorBidi"/>
      <w:b/>
      <w:bCs/>
      <w:i/>
      <w:szCs w:val="26"/>
    </w:rPr>
  </w:style>
  <w:style w:type="paragraph" w:styleId="ListParagraph">
    <w:name w:val="List Paragraph"/>
    <w:basedOn w:val="Normal"/>
    <w:uiPriority w:val="34"/>
    <w:qFormat/>
    <w:rsid w:val="006440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wagner\Documents\CS%20499\Team%20Project\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ACC72C-B983-2244-8156-91D433AA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Template</Template>
  <TotalTime>140</TotalTime>
  <Pages>4</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awagner</dc:creator>
  <cp:keywords/>
  <dc:description/>
  <cp:lastModifiedBy>Tiago Garcia</cp:lastModifiedBy>
  <cp:revision>6</cp:revision>
  <dcterms:created xsi:type="dcterms:W3CDTF">2023-09-06T16:35:00Z</dcterms:created>
  <dcterms:modified xsi:type="dcterms:W3CDTF">2025-02-04T04:41:00Z</dcterms:modified>
</cp:coreProperties>
</file>